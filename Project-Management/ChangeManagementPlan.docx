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5FC" w:rsidRDefault="00B779B0" w:rsidP="002D08E4">
      <w:pPr>
        <w:jc w:val="center"/>
      </w:pPr>
      <w:r>
        <w:rPr>
          <w:noProof/>
          <w:lang w:val="en-SG" w:eastAsia="en-SG"/>
        </w:rPr>
        <w:drawing>
          <wp:inline distT="0" distB="0" distL="0" distR="0">
            <wp:extent cx="1384438" cy="1371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479" cy="15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6D118D" w:rsidRDefault="006D118D" w:rsidP="002D08E4">
      <w:pPr>
        <w:jc w:val="center"/>
        <w:rPr>
          <w:rFonts w:ascii="Arial" w:hAnsi="Arial" w:cs="Arial"/>
          <w:sz w:val="28"/>
          <w:szCs w:val="28"/>
        </w:rPr>
      </w:pPr>
    </w:p>
    <w:p w:rsidR="00E71EF4" w:rsidRDefault="00E71EF4" w:rsidP="00E71EF4">
      <w:pPr>
        <w:tabs>
          <w:tab w:val="left" w:pos="1310"/>
        </w:tabs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E71EF4" w:rsidRDefault="00E71EF4" w:rsidP="00E71EF4">
      <w:pPr>
        <w:tabs>
          <w:tab w:val="left" w:pos="1310"/>
        </w:tabs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E71EF4" w:rsidRDefault="00E71EF4" w:rsidP="00E71EF4">
      <w:pPr>
        <w:tabs>
          <w:tab w:val="left" w:pos="1310"/>
        </w:tabs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E71EF4" w:rsidRDefault="00E71EF4" w:rsidP="00E71EF4">
      <w:pPr>
        <w:tabs>
          <w:tab w:val="left" w:pos="1310"/>
        </w:tabs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E71EF4" w:rsidRDefault="00E71EF4" w:rsidP="00E71EF4">
      <w:pPr>
        <w:tabs>
          <w:tab w:val="left" w:pos="1310"/>
        </w:tabs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E71EF4" w:rsidRDefault="00E71EF4" w:rsidP="00E71EF4">
      <w:pPr>
        <w:tabs>
          <w:tab w:val="left" w:pos="1310"/>
        </w:tabs>
        <w:jc w:val="center"/>
        <w:rPr>
          <w:rFonts w:ascii="Times New Roman" w:hAnsi="Times New Roman"/>
          <w:b/>
          <w:color w:val="FF0000"/>
          <w:sz w:val="36"/>
          <w:szCs w:val="36"/>
        </w:rPr>
      </w:pPr>
    </w:p>
    <w:p w:rsidR="006D118D" w:rsidRPr="00E71EF4" w:rsidRDefault="006D118D" w:rsidP="00E71EF4">
      <w:pPr>
        <w:tabs>
          <w:tab w:val="left" w:pos="1310"/>
        </w:tabs>
        <w:jc w:val="center"/>
        <w:rPr>
          <w:rFonts w:ascii="Times New Roman" w:hAnsi="Times New Roman"/>
          <w:b/>
          <w:color w:val="FF0000"/>
          <w:sz w:val="56"/>
          <w:szCs w:val="56"/>
        </w:rPr>
      </w:pPr>
      <w:r w:rsidRPr="00E71EF4">
        <w:rPr>
          <w:rFonts w:ascii="Times New Roman" w:hAnsi="Times New Roman"/>
          <w:b/>
          <w:color w:val="FF0000"/>
          <w:sz w:val="56"/>
          <w:szCs w:val="56"/>
        </w:rPr>
        <w:t>Hu</w:t>
      </w:r>
      <w:r w:rsidR="00E71EF4" w:rsidRPr="00E71EF4">
        <w:rPr>
          <w:rFonts w:ascii="Times New Roman" w:hAnsi="Times New Roman"/>
          <w:b/>
          <w:color w:val="FF0000"/>
          <w:sz w:val="56"/>
          <w:szCs w:val="56"/>
        </w:rPr>
        <w:t>sky Air</w:t>
      </w:r>
      <w:r w:rsidR="006F0C7A">
        <w:rPr>
          <w:rFonts w:ascii="Times New Roman" w:hAnsi="Times New Roman"/>
          <w:b/>
          <w:color w:val="FF0000"/>
          <w:sz w:val="56"/>
          <w:szCs w:val="56"/>
        </w:rPr>
        <w:t xml:space="preserve"> – Pilot Angels</w:t>
      </w:r>
      <w:r w:rsidR="00E71EF4" w:rsidRPr="00E71EF4">
        <w:rPr>
          <w:rFonts w:ascii="Times New Roman" w:hAnsi="Times New Roman"/>
          <w:b/>
          <w:color w:val="FF0000"/>
          <w:sz w:val="56"/>
          <w:szCs w:val="56"/>
        </w:rPr>
        <w:t xml:space="preserve"> </w:t>
      </w:r>
    </w:p>
    <w:p w:rsidR="00E71EF4" w:rsidRPr="00E71EF4" w:rsidRDefault="00E71EF4" w:rsidP="00E71EF4">
      <w:pPr>
        <w:tabs>
          <w:tab w:val="left" w:pos="1310"/>
        </w:tabs>
        <w:jc w:val="center"/>
        <w:rPr>
          <w:rFonts w:ascii="Times New Roman" w:hAnsi="Times New Roman"/>
          <w:b/>
          <w:color w:val="FF0000"/>
          <w:sz w:val="56"/>
          <w:szCs w:val="56"/>
        </w:rPr>
      </w:pPr>
    </w:p>
    <w:p w:rsidR="00E71EF4" w:rsidRPr="00E71EF4" w:rsidRDefault="00E71EF4" w:rsidP="00E71EF4">
      <w:pPr>
        <w:tabs>
          <w:tab w:val="left" w:pos="1310"/>
        </w:tabs>
        <w:jc w:val="center"/>
        <w:rPr>
          <w:rFonts w:ascii="Times New Roman" w:hAnsi="Times New Roman"/>
          <w:b/>
          <w:color w:val="FF0000"/>
          <w:sz w:val="56"/>
          <w:szCs w:val="56"/>
        </w:rPr>
      </w:pPr>
      <w:r w:rsidRPr="00E71EF4">
        <w:rPr>
          <w:rFonts w:ascii="Times New Roman" w:hAnsi="Times New Roman"/>
          <w:b/>
          <w:color w:val="FF0000"/>
          <w:sz w:val="56"/>
          <w:szCs w:val="56"/>
        </w:rPr>
        <w:t>Change Management Plan</w:t>
      </w:r>
    </w:p>
    <w:p w:rsidR="006D118D" w:rsidRPr="00E71EF4" w:rsidRDefault="006D118D" w:rsidP="006D118D">
      <w:pPr>
        <w:tabs>
          <w:tab w:val="left" w:pos="1310"/>
        </w:tabs>
        <w:rPr>
          <w:rFonts w:ascii="Times New Roman" w:hAnsi="Times New Roman"/>
          <w:b/>
          <w:sz w:val="56"/>
          <w:szCs w:val="56"/>
        </w:rPr>
      </w:pPr>
    </w:p>
    <w:p w:rsidR="006D118D" w:rsidRDefault="006D118D" w:rsidP="006D118D">
      <w:pPr>
        <w:tabs>
          <w:tab w:val="left" w:pos="1310"/>
        </w:tabs>
        <w:jc w:val="center"/>
        <w:rPr>
          <w:rFonts w:ascii="Times New Roman" w:hAnsi="Times New Roman"/>
          <w:b/>
        </w:rPr>
      </w:pPr>
    </w:p>
    <w:p w:rsidR="006D118D" w:rsidRDefault="006D118D" w:rsidP="006D118D">
      <w:pPr>
        <w:tabs>
          <w:tab w:val="left" w:pos="1310"/>
        </w:tabs>
        <w:jc w:val="center"/>
        <w:rPr>
          <w:rFonts w:ascii="Times New Roman" w:hAnsi="Times New Roman"/>
          <w:b/>
        </w:rPr>
      </w:pPr>
    </w:p>
    <w:p w:rsidR="006D118D" w:rsidRDefault="006D118D" w:rsidP="006D118D">
      <w:pPr>
        <w:tabs>
          <w:tab w:val="left" w:pos="1310"/>
        </w:tabs>
        <w:jc w:val="center"/>
        <w:rPr>
          <w:rFonts w:ascii="Times New Roman" w:hAnsi="Times New Roman"/>
          <w:b/>
        </w:rPr>
      </w:pPr>
    </w:p>
    <w:p w:rsidR="006D118D" w:rsidRDefault="006D118D" w:rsidP="006D118D">
      <w:pPr>
        <w:tabs>
          <w:tab w:val="left" w:pos="1310"/>
        </w:tabs>
        <w:jc w:val="center"/>
        <w:rPr>
          <w:rFonts w:ascii="Times New Roman" w:hAnsi="Times New Roman"/>
          <w:b/>
        </w:rPr>
      </w:pPr>
    </w:p>
    <w:p w:rsidR="006D118D" w:rsidRDefault="006D118D" w:rsidP="006D118D">
      <w:pPr>
        <w:tabs>
          <w:tab w:val="left" w:pos="1310"/>
        </w:tabs>
        <w:jc w:val="center"/>
        <w:rPr>
          <w:rFonts w:ascii="Times New Roman" w:hAnsi="Times New Roman"/>
          <w:b/>
        </w:rPr>
      </w:pPr>
    </w:p>
    <w:p w:rsidR="006D118D" w:rsidRDefault="006D118D" w:rsidP="006D118D">
      <w:pPr>
        <w:tabs>
          <w:tab w:val="left" w:pos="1310"/>
        </w:tabs>
        <w:jc w:val="center"/>
        <w:rPr>
          <w:rFonts w:ascii="Times New Roman" w:hAnsi="Times New Roman"/>
          <w:b/>
        </w:rPr>
      </w:pPr>
    </w:p>
    <w:p w:rsidR="006D118D" w:rsidRDefault="006D118D" w:rsidP="006D118D">
      <w:pPr>
        <w:tabs>
          <w:tab w:val="left" w:pos="1310"/>
        </w:tabs>
        <w:jc w:val="center"/>
        <w:rPr>
          <w:rFonts w:ascii="Times New Roman" w:hAnsi="Times New Roman"/>
          <w:b/>
        </w:rPr>
      </w:pPr>
    </w:p>
    <w:p w:rsidR="006D118D" w:rsidRDefault="006D118D" w:rsidP="006D118D">
      <w:pPr>
        <w:tabs>
          <w:tab w:val="left" w:pos="1310"/>
        </w:tabs>
        <w:jc w:val="center"/>
        <w:rPr>
          <w:rFonts w:ascii="Times New Roman" w:hAnsi="Times New Roman"/>
          <w:b/>
        </w:rPr>
      </w:pPr>
    </w:p>
    <w:p w:rsidR="006D118D" w:rsidRPr="009F247A" w:rsidRDefault="006D118D" w:rsidP="006D118D">
      <w:pPr>
        <w:tabs>
          <w:tab w:val="left" w:pos="1310"/>
        </w:tabs>
        <w:jc w:val="center"/>
        <w:rPr>
          <w:rFonts w:ascii="Times New Roman" w:hAnsi="Times New Roman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E71EF4" w:rsidRDefault="00E71EF4" w:rsidP="006D118D">
      <w:pPr>
        <w:tabs>
          <w:tab w:val="left" w:pos="1310"/>
        </w:tabs>
        <w:rPr>
          <w:rFonts w:ascii="Times New Roman" w:hAnsi="Times New Roman"/>
          <w:sz w:val="24"/>
        </w:rPr>
      </w:pPr>
    </w:p>
    <w:p w:rsidR="006D118D" w:rsidRPr="00B2249E" w:rsidRDefault="006D118D" w:rsidP="006D118D">
      <w:pPr>
        <w:tabs>
          <w:tab w:val="left" w:pos="1310"/>
        </w:tabs>
        <w:rPr>
          <w:rFonts w:ascii="Times New Roman" w:hAnsi="Times New Roman"/>
          <w:b/>
          <w:sz w:val="32"/>
          <w:szCs w:val="32"/>
        </w:rPr>
      </w:pPr>
      <w:r w:rsidRPr="00B2249E">
        <w:rPr>
          <w:rFonts w:ascii="Times New Roman" w:hAnsi="Times New Roman"/>
          <w:b/>
          <w:sz w:val="32"/>
          <w:szCs w:val="32"/>
        </w:rPr>
        <w:t>The Night’s Watch</w:t>
      </w:r>
    </w:p>
    <w:p w:rsidR="00E71EF4" w:rsidRPr="00B2249E" w:rsidRDefault="00E71EF4" w:rsidP="006D118D">
      <w:pPr>
        <w:tabs>
          <w:tab w:val="left" w:pos="1310"/>
        </w:tabs>
        <w:rPr>
          <w:rFonts w:ascii="Times New Roman" w:hAnsi="Times New Roman"/>
          <w:b/>
          <w:sz w:val="32"/>
          <w:szCs w:val="32"/>
        </w:rPr>
      </w:pPr>
    </w:p>
    <w:p w:rsidR="006D118D" w:rsidRPr="00B2249E" w:rsidRDefault="006D118D" w:rsidP="006D118D">
      <w:pPr>
        <w:tabs>
          <w:tab w:val="left" w:pos="1310"/>
        </w:tabs>
        <w:rPr>
          <w:rFonts w:ascii="Times New Roman" w:hAnsi="Times New Roman"/>
          <w:sz w:val="28"/>
          <w:szCs w:val="28"/>
        </w:rPr>
      </w:pPr>
      <w:r w:rsidRPr="00B2249E">
        <w:rPr>
          <w:rFonts w:ascii="Times New Roman" w:hAnsi="Times New Roman"/>
          <w:sz w:val="28"/>
          <w:szCs w:val="28"/>
        </w:rPr>
        <w:t>Aishwarya Busi – z1776933</w:t>
      </w:r>
    </w:p>
    <w:p w:rsidR="006D118D" w:rsidRPr="00B2249E" w:rsidRDefault="006D118D" w:rsidP="006D118D">
      <w:pPr>
        <w:tabs>
          <w:tab w:val="left" w:pos="1310"/>
        </w:tabs>
        <w:rPr>
          <w:rFonts w:ascii="Times New Roman" w:hAnsi="Times New Roman"/>
          <w:sz w:val="28"/>
          <w:szCs w:val="28"/>
        </w:rPr>
      </w:pPr>
      <w:r w:rsidRPr="00B2249E">
        <w:rPr>
          <w:rFonts w:ascii="Times New Roman" w:hAnsi="Times New Roman"/>
          <w:sz w:val="28"/>
          <w:szCs w:val="28"/>
        </w:rPr>
        <w:t>Anvesh Muttavarapu – z1782619</w:t>
      </w:r>
    </w:p>
    <w:p w:rsidR="006D118D" w:rsidRPr="00B2249E" w:rsidRDefault="006D118D" w:rsidP="006D118D">
      <w:pPr>
        <w:tabs>
          <w:tab w:val="left" w:pos="1310"/>
        </w:tabs>
        <w:rPr>
          <w:rFonts w:ascii="Times New Roman" w:hAnsi="Times New Roman"/>
          <w:sz w:val="28"/>
          <w:szCs w:val="28"/>
        </w:rPr>
      </w:pPr>
      <w:r w:rsidRPr="00B2249E">
        <w:rPr>
          <w:rFonts w:ascii="Times New Roman" w:hAnsi="Times New Roman"/>
          <w:sz w:val="28"/>
          <w:szCs w:val="28"/>
        </w:rPr>
        <w:t>Chaithanya Krishna Cheemireddy – z1782475</w:t>
      </w:r>
    </w:p>
    <w:p w:rsidR="006D118D" w:rsidRPr="00B2249E" w:rsidRDefault="006D118D" w:rsidP="006D118D">
      <w:pPr>
        <w:tabs>
          <w:tab w:val="left" w:pos="1310"/>
        </w:tabs>
        <w:rPr>
          <w:rFonts w:ascii="Times New Roman" w:hAnsi="Times New Roman"/>
          <w:sz w:val="28"/>
          <w:szCs w:val="28"/>
        </w:rPr>
      </w:pPr>
      <w:r w:rsidRPr="00B2249E">
        <w:rPr>
          <w:rFonts w:ascii="Times New Roman" w:hAnsi="Times New Roman"/>
          <w:sz w:val="28"/>
          <w:szCs w:val="28"/>
        </w:rPr>
        <w:t>Medhaswini Reddy Samala – z1782042</w:t>
      </w:r>
    </w:p>
    <w:p w:rsidR="006D118D" w:rsidRPr="00B2249E" w:rsidRDefault="006D118D" w:rsidP="006D118D">
      <w:pPr>
        <w:rPr>
          <w:rFonts w:ascii="Times New Roman" w:hAnsi="Times New Roman"/>
          <w:b/>
          <w:sz w:val="28"/>
          <w:szCs w:val="28"/>
        </w:rPr>
      </w:pPr>
    </w:p>
    <w:p w:rsidR="006D118D" w:rsidRDefault="006D118D">
      <w:pPr>
        <w:rPr>
          <w:rFonts w:ascii="Arial" w:hAnsi="Arial" w:cs="Arial"/>
          <w:sz w:val="28"/>
          <w:szCs w:val="28"/>
        </w:rPr>
      </w:pPr>
    </w:p>
    <w:p w:rsidR="006D118D" w:rsidRDefault="006D118D" w:rsidP="002D08E4">
      <w:pPr>
        <w:jc w:val="center"/>
        <w:rPr>
          <w:rFonts w:ascii="Arial" w:hAnsi="Arial" w:cs="Arial"/>
          <w:sz w:val="28"/>
          <w:szCs w:val="28"/>
        </w:rPr>
      </w:pPr>
    </w:p>
    <w:p w:rsidR="006D118D" w:rsidRDefault="006D118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24422" w:rsidRDefault="00A24422" w:rsidP="002D08E4">
      <w:pPr>
        <w:jc w:val="center"/>
        <w:rPr>
          <w:rFonts w:ascii="Arial" w:hAnsi="Arial" w:cs="Arial"/>
          <w:sz w:val="28"/>
          <w:szCs w:val="28"/>
        </w:rPr>
      </w:pPr>
    </w:p>
    <w:p w:rsidR="00F17A65" w:rsidRPr="00F52152" w:rsidRDefault="00E465FC" w:rsidP="002D08E4">
      <w:pPr>
        <w:jc w:val="center"/>
        <w:rPr>
          <w:rFonts w:ascii="Times New Roman" w:hAnsi="Times New Roman"/>
          <w:b/>
          <w:sz w:val="28"/>
          <w:szCs w:val="28"/>
        </w:rPr>
      </w:pPr>
      <w:r w:rsidRPr="00F52152">
        <w:rPr>
          <w:rFonts w:ascii="Times New Roman" w:hAnsi="Times New Roman"/>
          <w:b/>
          <w:sz w:val="28"/>
          <w:szCs w:val="28"/>
        </w:rPr>
        <w:t xml:space="preserve">Change Management Plan </w:t>
      </w:r>
    </w:p>
    <w:p w:rsidR="00D46E0A" w:rsidRDefault="00D46E0A" w:rsidP="00D41B90">
      <w:pPr>
        <w:jc w:val="center"/>
        <w:rPr>
          <w:sz w:val="16"/>
          <w:szCs w:val="16"/>
        </w:rPr>
      </w:pPr>
    </w:p>
    <w:p w:rsidR="009532A6" w:rsidRPr="006711F0" w:rsidRDefault="009532A6"/>
    <w:p w:rsidR="0015209A" w:rsidRPr="0041474A" w:rsidRDefault="00F17A65" w:rsidP="00CB394A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 w:rsidRPr="0041474A">
        <w:rPr>
          <w:rFonts w:ascii="Times New Roman" w:hAnsi="Times New Roman"/>
          <w:b/>
          <w:sz w:val="24"/>
        </w:rPr>
        <w:t>Introduction</w:t>
      </w:r>
      <w:r w:rsidR="00E465FC" w:rsidRPr="0041474A">
        <w:rPr>
          <w:rFonts w:ascii="Times New Roman" w:hAnsi="Times New Roman"/>
          <w:b/>
          <w:sz w:val="24"/>
        </w:rPr>
        <w:t xml:space="preserve"> </w:t>
      </w:r>
    </w:p>
    <w:p w:rsidR="0041474A" w:rsidRDefault="0041474A" w:rsidP="00F93B95">
      <w:pPr>
        <w:shd w:val="clear" w:color="auto" w:fill="F3F3F3"/>
        <w:rPr>
          <w:sz w:val="16"/>
          <w:szCs w:val="16"/>
        </w:rPr>
      </w:pPr>
    </w:p>
    <w:p w:rsidR="00F17A65" w:rsidRPr="00E36199" w:rsidRDefault="00270073" w:rsidP="0041474A">
      <w:pPr>
        <w:shd w:val="clear" w:color="auto" w:fill="F3F3F3"/>
        <w:jc w:val="both"/>
        <w:rPr>
          <w:rFonts w:ascii="Times New Roman" w:hAnsi="Times New Roman"/>
          <w:sz w:val="24"/>
        </w:rPr>
      </w:pPr>
      <w:r w:rsidRPr="00E36199">
        <w:rPr>
          <w:rFonts w:ascii="Times New Roman" w:hAnsi="Times New Roman"/>
          <w:sz w:val="24"/>
        </w:rPr>
        <w:t>Husky Air is running a volunt</w:t>
      </w:r>
      <w:r w:rsidR="00DE7E0D" w:rsidRPr="00E36199">
        <w:rPr>
          <w:rFonts w:ascii="Times New Roman" w:hAnsi="Times New Roman"/>
          <w:sz w:val="24"/>
        </w:rPr>
        <w:t xml:space="preserve">eer service through which they match </w:t>
      </w:r>
      <w:r w:rsidRPr="00E36199">
        <w:rPr>
          <w:rFonts w:ascii="Times New Roman" w:hAnsi="Times New Roman"/>
          <w:sz w:val="24"/>
        </w:rPr>
        <w:t>volunteer private pilots</w:t>
      </w:r>
      <w:r w:rsidR="00DE7E0D" w:rsidRPr="00E36199">
        <w:rPr>
          <w:rFonts w:ascii="Times New Roman" w:hAnsi="Times New Roman"/>
          <w:sz w:val="24"/>
        </w:rPr>
        <w:t xml:space="preserve"> to patients in need</w:t>
      </w:r>
      <w:r w:rsidRPr="00E36199">
        <w:rPr>
          <w:rFonts w:ascii="Times New Roman" w:hAnsi="Times New Roman"/>
          <w:sz w:val="24"/>
        </w:rPr>
        <w:t xml:space="preserve">. </w:t>
      </w:r>
      <w:r w:rsidR="002F51EE" w:rsidRPr="00E36199">
        <w:rPr>
          <w:rFonts w:ascii="Times New Roman" w:hAnsi="Times New Roman"/>
          <w:sz w:val="24"/>
        </w:rPr>
        <w:t xml:space="preserve">These volunteers </w:t>
      </w:r>
      <w:r w:rsidR="00072FF3" w:rsidRPr="00E36199">
        <w:rPr>
          <w:rFonts w:ascii="Times New Roman" w:hAnsi="Times New Roman"/>
          <w:sz w:val="24"/>
        </w:rPr>
        <w:t>donate their time and aircraft to take medical equipment, patients, donor organs etc.</w:t>
      </w:r>
      <w:r w:rsidR="002F51EE" w:rsidRPr="00E36199">
        <w:rPr>
          <w:rFonts w:ascii="Times New Roman" w:hAnsi="Times New Roman"/>
          <w:sz w:val="24"/>
        </w:rPr>
        <w:t xml:space="preserve"> to the respective medical institutions on their record.</w:t>
      </w:r>
      <w:r w:rsidR="00072FF3" w:rsidRPr="00E36199">
        <w:rPr>
          <w:rFonts w:ascii="Times New Roman" w:hAnsi="Times New Roman"/>
          <w:sz w:val="24"/>
        </w:rPr>
        <w:t xml:space="preserve"> Husky Air ne</w:t>
      </w:r>
      <w:r w:rsidR="002F51EE" w:rsidRPr="00E36199">
        <w:rPr>
          <w:rFonts w:ascii="Times New Roman" w:hAnsi="Times New Roman"/>
          <w:sz w:val="24"/>
        </w:rPr>
        <w:t xml:space="preserve">eds to match the pilot with the stated </w:t>
      </w:r>
      <w:r w:rsidR="00072FF3" w:rsidRPr="00E36199">
        <w:rPr>
          <w:rFonts w:ascii="Times New Roman" w:hAnsi="Times New Roman"/>
          <w:sz w:val="24"/>
        </w:rPr>
        <w:t>requirement</w:t>
      </w:r>
      <w:r w:rsidR="002F51EE" w:rsidRPr="00E36199">
        <w:rPr>
          <w:rFonts w:ascii="Times New Roman" w:hAnsi="Times New Roman"/>
          <w:sz w:val="24"/>
        </w:rPr>
        <w:t>s</w:t>
      </w:r>
      <w:r w:rsidR="00621DCD" w:rsidRPr="00E36199">
        <w:rPr>
          <w:rFonts w:ascii="Times New Roman" w:hAnsi="Times New Roman"/>
          <w:sz w:val="24"/>
        </w:rPr>
        <w:t xml:space="preserve">. Travel requirements need to be matched with the pilot’s </w:t>
      </w:r>
      <w:r w:rsidR="00072FF3" w:rsidRPr="00E36199">
        <w:rPr>
          <w:rFonts w:ascii="Times New Roman" w:hAnsi="Times New Roman"/>
          <w:sz w:val="24"/>
        </w:rPr>
        <w:t>capacity</w:t>
      </w:r>
      <w:r w:rsidR="00621DCD" w:rsidRPr="00E36199">
        <w:rPr>
          <w:rFonts w:ascii="Times New Roman" w:hAnsi="Times New Roman"/>
          <w:sz w:val="24"/>
        </w:rPr>
        <w:t xml:space="preserve"> to perform as well.</w:t>
      </w:r>
      <w:r w:rsidR="00FA6BC7" w:rsidRPr="00E36199">
        <w:rPr>
          <w:rFonts w:ascii="Times New Roman" w:hAnsi="Times New Roman"/>
          <w:sz w:val="24"/>
        </w:rPr>
        <w:t xml:space="preserve"> Husky Air </w:t>
      </w:r>
      <w:r w:rsidR="00072FF3" w:rsidRPr="00E36199">
        <w:rPr>
          <w:rFonts w:ascii="Times New Roman" w:hAnsi="Times New Roman"/>
          <w:sz w:val="24"/>
        </w:rPr>
        <w:t xml:space="preserve">wants to have a computerised system to </w:t>
      </w:r>
      <w:r w:rsidR="008365A1" w:rsidRPr="00E36199">
        <w:rPr>
          <w:rFonts w:ascii="Times New Roman" w:hAnsi="Times New Roman"/>
          <w:sz w:val="24"/>
        </w:rPr>
        <w:t xml:space="preserve">enable </w:t>
      </w:r>
      <w:r w:rsidR="00072FF3" w:rsidRPr="00E36199">
        <w:rPr>
          <w:rFonts w:ascii="Times New Roman" w:hAnsi="Times New Roman"/>
          <w:sz w:val="24"/>
        </w:rPr>
        <w:t>match</w:t>
      </w:r>
      <w:r w:rsidR="008365A1" w:rsidRPr="00E36199">
        <w:rPr>
          <w:rFonts w:ascii="Times New Roman" w:hAnsi="Times New Roman"/>
          <w:sz w:val="24"/>
        </w:rPr>
        <w:t xml:space="preserve">ing of requirements </w:t>
      </w:r>
      <w:r w:rsidR="00072FF3" w:rsidRPr="00E36199">
        <w:rPr>
          <w:rFonts w:ascii="Times New Roman" w:hAnsi="Times New Roman"/>
          <w:sz w:val="24"/>
        </w:rPr>
        <w:t>to the pilots</w:t>
      </w:r>
      <w:r w:rsidR="008365A1" w:rsidRPr="00E36199">
        <w:rPr>
          <w:rFonts w:ascii="Times New Roman" w:hAnsi="Times New Roman"/>
          <w:sz w:val="24"/>
        </w:rPr>
        <w:t xml:space="preserve"> volunteering</w:t>
      </w:r>
      <w:r w:rsidR="00072FF3" w:rsidRPr="00E36199">
        <w:rPr>
          <w:rFonts w:ascii="Times New Roman" w:hAnsi="Times New Roman"/>
          <w:sz w:val="24"/>
        </w:rPr>
        <w:t>. Thereby cut</w:t>
      </w:r>
      <w:r w:rsidR="008365A1" w:rsidRPr="00E36199">
        <w:rPr>
          <w:rFonts w:ascii="Times New Roman" w:hAnsi="Times New Roman"/>
          <w:sz w:val="24"/>
        </w:rPr>
        <w:t>ting the</w:t>
      </w:r>
      <w:r w:rsidR="00072FF3" w:rsidRPr="00E36199">
        <w:rPr>
          <w:rFonts w:ascii="Times New Roman" w:hAnsi="Times New Roman"/>
          <w:sz w:val="24"/>
        </w:rPr>
        <w:t xml:space="preserve"> time taken</w:t>
      </w:r>
      <w:r w:rsidR="008365A1" w:rsidRPr="00E36199">
        <w:rPr>
          <w:rFonts w:ascii="Times New Roman" w:hAnsi="Times New Roman"/>
          <w:sz w:val="24"/>
        </w:rPr>
        <w:t xml:space="preserve"> in manually trying to carry out this process</w:t>
      </w:r>
      <w:r w:rsidR="00072FF3" w:rsidRPr="00E36199">
        <w:rPr>
          <w:rFonts w:ascii="Times New Roman" w:hAnsi="Times New Roman"/>
          <w:sz w:val="24"/>
        </w:rPr>
        <w:t xml:space="preserve"> and</w:t>
      </w:r>
      <w:r w:rsidR="008365A1" w:rsidRPr="00E36199">
        <w:rPr>
          <w:rFonts w:ascii="Times New Roman" w:hAnsi="Times New Roman"/>
          <w:sz w:val="24"/>
        </w:rPr>
        <w:t xml:space="preserve"> also hugely</w:t>
      </w:r>
      <w:r w:rsidR="00072FF3" w:rsidRPr="00E36199">
        <w:rPr>
          <w:rFonts w:ascii="Times New Roman" w:hAnsi="Times New Roman"/>
          <w:sz w:val="24"/>
        </w:rPr>
        <w:t xml:space="preserve"> improve their service.</w:t>
      </w:r>
    </w:p>
    <w:p w:rsidR="00B60350" w:rsidRPr="00E36199" w:rsidRDefault="00B60350" w:rsidP="006711F0">
      <w:pPr>
        <w:spacing w:before="120"/>
      </w:pPr>
    </w:p>
    <w:p w:rsidR="00D81982" w:rsidRDefault="00D81982" w:rsidP="00CB394A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15209A" w:rsidRPr="009C08D5" w:rsidRDefault="00E53A26" w:rsidP="00CB394A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MOV (Measurable Organizational Value)</w:t>
      </w:r>
    </w:p>
    <w:p w:rsidR="009C08D5" w:rsidRDefault="009C08D5" w:rsidP="00F93B95">
      <w:pPr>
        <w:shd w:val="clear" w:color="auto" w:fill="F3F3F3"/>
        <w:rPr>
          <w:sz w:val="16"/>
          <w:szCs w:val="16"/>
        </w:rPr>
      </w:pPr>
    </w:p>
    <w:p w:rsidR="00F17A65" w:rsidRPr="00E36199" w:rsidRDefault="009353EF" w:rsidP="006955FB">
      <w:pPr>
        <w:shd w:val="clear" w:color="auto" w:fill="F3F3F3"/>
        <w:jc w:val="both"/>
        <w:rPr>
          <w:rFonts w:ascii="Times New Roman" w:hAnsi="Times New Roman"/>
          <w:sz w:val="24"/>
        </w:rPr>
      </w:pPr>
      <w:r w:rsidRPr="00E36199">
        <w:rPr>
          <w:rFonts w:ascii="Times New Roman" w:hAnsi="Times New Roman"/>
          <w:sz w:val="24"/>
        </w:rPr>
        <w:t>H</w:t>
      </w:r>
      <w:r w:rsidR="005B3A65" w:rsidRPr="00E36199">
        <w:rPr>
          <w:rFonts w:ascii="Times New Roman" w:hAnsi="Times New Roman"/>
          <w:sz w:val="24"/>
        </w:rPr>
        <w:t xml:space="preserve">usky Air is looking to improvise upon </w:t>
      </w:r>
      <w:r w:rsidRPr="00E36199">
        <w:rPr>
          <w:rFonts w:ascii="Times New Roman" w:hAnsi="Times New Roman"/>
          <w:sz w:val="24"/>
        </w:rPr>
        <w:t>its method of carrying out their manual file operations at a quicker pace in order to be able to provide their services</w:t>
      </w:r>
      <w:r w:rsidR="00C46E70" w:rsidRPr="00E36199">
        <w:rPr>
          <w:rFonts w:ascii="Times New Roman" w:hAnsi="Times New Roman"/>
          <w:sz w:val="24"/>
        </w:rPr>
        <w:t xml:space="preserve"> in a better way</w:t>
      </w:r>
      <w:r w:rsidRPr="00E36199">
        <w:rPr>
          <w:rFonts w:ascii="Times New Roman" w:hAnsi="Times New Roman"/>
          <w:sz w:val="24"/>
        </w:rPr>
        <w:t xml:space="preserve"> to the patients in need. </w:t>
      </w:r>
      <w:r w:rsidR="00E0537B" w:rsidRPr="00E36199">
        <w:rPr>
          <w:rFonts w:ascii="Times New Roman" w:hAnsi="Times New Roman"/>
          <w:sz w:val="24"/>
        </w:rPr>
        <w:t>The team is tasked with collecting various details of the volunteers, aircrafts, patients</w:t>
      </w:r>
      <w:r w:rsidR="00C23A0A" w:rsidRPr="00E36199">
        <w:rPr>
          <w:rFonts w:ascii="Times New Roman" w:hAnsi="Times New Roman"/>
          <w:sz w:val="24"/>
        </w:rPr>
        <w:t>, service costs</w:t>
      </w:r>
      <w:r w:rsidR="00E0537B" w:rsidRPr="00E36199">
        <w:rPr>
          <w:rFonts w:ascii="Times New Roman" w:hAnsi="Times New Roman"/>
          <w:sz w:val="24"/>
        </w:rPr>
        <w:t xml:space="preserve"> and also the medical institutions like hospitals, donor banks etc.</w:t>
      </w:r>
      <w:r w:rsidR="00C23A0A" w:rsidRPr="00E36199">
        <w:rPr>
          <w:rFonts w:ascii="Times New Roman" w:hAnsi="Times New Roman"/>
          <w:sz w:val="24"/>
        </w:rPr>
        <w:t xml:space="preserve"> to create the database required. </w:t>
      </w:r>
      <w:r w:rsidR="00A22278" w:rsidRPr="00E36199">
        <w:rPr>
          <w:rFonts w:ascii="Times New Roman" w:hAnsi="Times New Roman"/>
          <w:sz w:val="24"/>
        </w:rPr>
        <w:t xml:space="preserve">This improvement will facilitate in optimizing the business value by reducing the time cycle needed for carrying out the various operations and also building upon their network. </w:t>
      </w:r>
      <w:r w:rsidR="000B7353">
        <w:rPr>
          <w:rFonts w:ascii="Times New Roman" w:hAnsi="Times New Roman"/>
          <w:sz w:val="24"/>
        </w:rPr>
        <w:t xml:space="preserve">In the long run, more planes, pilots, instructors, mechanics and stuff positions will be created to support the growth. </w:t>
      </w:r>
    </w:p>
    <w:p w:rsidR="00B779B0" w:rsidRPr="00E36199" w:rsidRDefault="00B779B0" w:rsidP="006955FB">
      <w:pPr>
        <w:pBdr>
          <w:bottom w:val="single" w:sz="4" w:space="1" w:color="auto"/>
        </w:pBdr>
        <w:jc w:val="both"/>
        <w:rPr>
          <w:rFonts w:ascii="Times New Roman" w:hAnsi="Times New Roman"/>
          <w:sz w:val="24"/>
        </w:rPr>
      </w:pPr>
    </w:p>
    <w:p w:rsidR="00D81982" w:rsidRDefault="00D81982" w:rsidP="00E53A26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E53A26" w:rsidRPr="009C08D5" w:rsidRDefault="00B96C9E" w:rsidP="00E53A26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Sponsor of Change </w:t>
      </w:r>
    </w:p>
    <w:p w:rsidR="00E53A26" w:rsidRDefault="00E53A26" w:rsidP="00E53A26">
      <w:pPr>
        <w:shd w:val="clear" w:color="auto" w:fill="F3F3F3"/>
        <w:rPr>
          <w:sz w:val="16"/>
          <w:szCs w:val="16"/>
        </w:rPr>
      </w:pPr>
    </w:p>
    <w:p w:rsidR="00E53A26" w:rsidRPr="009C08D5" w:rsidRDefault="00F202DA" w:rsidP="00E53A26">
      <w:pPr>
        <w:shd w:val="clear" w:color="auto" w:fill="F3F3F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Husky Air – Ex</w:t>
      </w:r>
      <w:r w:rsidR="001F3BDD">
        <w:rPr>
          <w:rFonts w:ascii="Times New Roman" w:hAnsi="Times New Roman"/>
          <w:sz w:val="24"/>
        </w:rPr>
        <w:t>ecutive Board</w:t>
      </w:r>
      <w:r w:rsidR="0020330D">
        <w:rPr>
          <w:rFonts w:ascii="Times New Roman" w:hAnsi="Times New Roman"/>
          <w:sz w:val="24"/>
        </w:rPr>
        <w:t xml:space="preserve">. </w:t>
      </w:r>
    </w:p>
    <w:p w:rsidR="00E53A26" w:rsidRPr="009C08D5" w:rsidRDefault="00E53A26" w:rsidP="00E53A26">
      <w:pPr>
        <w:pBdr>
          <w:bottom w:val="single" w:sz="4" w:space="1" w:color="auto"/>
        </w:pBdr>
        <w:rPr>
          <w:rFonts w:ascii="Times New Roman" w:hAnsi="Times New Roman"/>
          <w:sz w:val="24"/>
        </w:rPr>
      </w:pPr>
    </w:p>
    <w:p w:rsidR="00E53A26" w:rsidRPr="009C08D5" w:rsidRDefault="00E53A26" w:rsidP="00CB394A">
      <w:pPr>
        <w:pBdr>
          <w:bottom w:val="single" w:sz="4" w:space="1" w:color="auto"/>
        </w:pBdr>
        <w:rPr>
          <w:rFonts w:ascii="Times New Roman" w:hAnsi="Times New Roman"/>
          <w:sz w:val="24"/>
        </w:rPr>
      </w:pPr>
    </w:p>
    <w:p w:rsidR="00D81982" w:rsidRDefault="00D81982" w:rsidP="00CB394A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15209A" w:rsidRPr="00E53A26" w:rsidRDefault="00072FF3" w:rsidP="00CB394A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 w:rsidRPr="00E53A26">
        <w:rPr>
          <w:rFonts w:ascii="Times New Roman" w:hAnsi="Times New Roman"/>
          <w:b/>
          <w:sz w:val="24"/>
        </w:rPr>
        <w:t>Agents</w:t>
      </w:r>
      <w:r w:rsidR="00B96C9E">
        <w:rPr>
          <w:rFonts w:ascii="Times New Roman" w:hAnsi="Times New Roman"/>
          <w:b/>
          <w:sz w:val="24"/>
        </w:rPr>
        <w:t xml:space="preserve"> of Changes</w:t>
      </w:r>
    </w:p>
    <w:p w:rsidR="007260EA" w:rsidRDefault="007260EA" w:rsidP="00F93B95">
      <w:pPr>
        <w:shd w:val="clear" w:color="auto" w:fill="F3F3F3"/>
        <w:rPr>
          <w:rFonts w:ascii="Times New Roman" w:hAnsi="Times New Roman"/>
          <w:sz w:val="24"/>
        </w:rPr>
      </w:pPr>
    </w:p>
    <w:p w:rsidR="00F17A65" w:rsidRPr="007260EA" w:rsidRDefault="00072FF3" w:rsidP="00F93B95">
      <w:pPr>
        <w:shd w:val="clear" w:color="auto" w:fill="F3F3F3"/>
        <w:rPr>
          <w:rFonts w:ascii="Times New Roman" w:hAnsi="Times New Roman"/>
          <w:b/>
          <w:sz w:val="24"/>
        </w:rPr>
      </w:pPr>
      <w:r w:rsidRPr="007260EA">
        <w:rPr>
          <w:rFonts w:ascii="Times New Roman" w:hAnsi="Times New Roman"/>
          <w:sz w:val="24"/>
        </w:rPr>
        <w:t>Project Manager and Project Team.</w:t>
      </w:r>
    </w:p>
    <w:p w:rsidR="00B60350" w:rsidRPr="00F93B95" w:rsidRDefault="00B60350" w:rsidP="006711F0">
      <w:pPr>
        <w:spacing w:before="120"/>
      </w:pPr>
    </w:p>
    <w:p w:rsidR="00D81982" w:rsidRDefault="00D81982" w:rsidP="00CB394A">
      <w:pPr>
        <w:pBdr>
          <w:bottom w:val="single" w:sz="4" w:space="1" w:color="auto"/>
        </w:pBdr>
        <w:rPr>
          <w:b/>
        </w:rPr>
      </w:pPr>
    </w:p>
    <w:p w:rsidR="00F17A65" w:rsidRDefault="00072FF3" w:rsidP="00CB394A">
      <w:pPr>
        <w:pBdr>
          <w:bottom w:val="single" w:sz="4" w:space="1" w:color="auto"/>
        </w:pBdr>
        <w:rPr>
          <w:b/>
        </w:rPr>
      </w:pPr>
      <w:r>
        <w:rPr>
          <w:b/>
        </w:rPr>
        <w:t>Target</w:t>
      </w:r>
      <w:r w:rsidR="008A2522">
        <w:rPr>
          <w:b/>
        </w:rPr>
        <w:t>s</w:t>
      </w:r>
      <w:r w:rsidR="00944E18">
        <w:rPr>
          <w:b/>
        </w:rPr>
        <w:t xml:space="preserve"> of Change </w:t>
      </w:r>
    </w:p>
    <w:p w:rsidR="008A2522" w:rsidRDefault="008A2522" w:rsidP="00072FF3">
      <w:pPr>
        <w:pStyle w:val="StyledotpointsLeft0cmFirstline0cm"/>
        <w:numPr>
          <w:ilvl w:val="0"/>
          <w:numId w:val="0"/>
        </w:numPr>
        <w:shd w:val="clear" w:color="auto" w:fill="F3F3F3"/>
        <w:rPr>
          <w:rFonts w:ascii="Times New Roman" w:hAnsi="Times New Roman"/>
          <w:sz w:val="24"/>
        </w:rPr>
      </w:pPr>
    </w:p>
    <w:p w:rsidR="00F363E8" w:rsidRPr="008A2522" w:rsidRDefault="00072FF3" w:rsidP="00667D26">
      <w:pPr>
        <w:pStyle w:val="StyledotpointsLeft0cmFirstline0cm"/>
        <w:numPr>
          <w:ilvl w:val="0"/>
          <w:numId w:val="0"/>
        </w:numPr>
        <w:shd w:val="clear" w:color="auto" w:fill="F3F3F3"/>
        <w:jc w:val="both"/>
        <w:rPr>
          <w:rFonts w:ascii="Times New Roman" w:hAnsi="Times New Roman"/>
          <w:sz w:val="24"/>
        </w:rPr>
      </w:pPr>
      <w:r w:rsidRPr="008A2522">
        <w:rPr>
          <w:rFonts w:ascii="Times New Roman" w:hAnsi="Times New Roman"/>
          <w:sz w:val="24"/>
        </w:rPr>
        <w:t>Husky Air Employees who have been</w:t>
      </w:r>
      <w:r w:rsidR="005A7311">
        <w:rPr>
          <w:rFonts w:ascii="Times New Roman" w:hAnsi="Times New Roman"/>
          <w:sz w:val="24"/>
        </w:rPr>
        <w:t xml:space="preserve"> working on physical files need</w:t>
      </w:r>
      <w:r w:rsidRPr="008A2522">
        <w:rPr>
          <w:rFonts w:ascii="Times New Roman" w:hAnsi="Times New Roman"/>
          <w:sz w:val="24"/>
        </w:rPr>
        <w:t xml:space="preserve"> to acquire computer skills.</w:t>
      </w:r>
      <w:r w:rsidR="005A7311">
        <w:rPr>
          <w:rFonts w:ascii="Times New Roman" w:hAnsi="Times New Roman"/>
          <w:sz w:val="24"/>
        </w:rPr>
        <w:t xml:space="preserve"> </w:t>
      </w:r>
      <w:r w:rsidR="00F449E5">
        <w:rPr>
          <w:rFonts w:ascii="Times New Roman" w:hAnsi="Times New Roman"/>
          <w:sz w:val="24"/>
        </w:rPr>
        <w:t xml:space="preserve">Proper training of the employees and other non-technical staff </w:t>
      </w:r>
      <w:r w:rsidR="000C74B6">
        <w:rPr>
          <w:rFonts w:ascii="Times New Roman" w:hAnsi="Times New Roman"/>
          <w:sz w:val="24"/>
        </w:rPr>
        <w:t xml:space="preserve">has to be done in parallel to be able to use the computer based system once it is properly set up. </w:t>
      </w:r>
      <w:r w:rsidR="00667D26">
        <w:rPr>
          <w:rFonts w:ascii="Times New Roman" w:hAnsi="Times New Roman"/>
          <w:sz w:val="24"/>
        </w:rPr>
        <w:t xml:space="preserve">Retaining old employees who are aware of the internal operations of the company is very important. We need to give them a reason to stay on. </w:t>
      </w:r>
    </w:p>
    <w:p w:rsidR="001D34DB" w:rsidRDefault="001D34DB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D81982" w:rsidRDefault="00D81982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1D34DB" w:rsidRPr="00E53A26" w:rsidRDefault="001D34DB" w:rsidP="001D34DB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Change Assessment </w:t>
      </w:r>
    </w:p>
    <w:p w:rsidR="001D34DB" w:rsidRDefault="001D34DB" w:rsidP="001D34DB">
      <w:pPr>
        <w:shd w:val="clear" w:color="auto" w:fill="F3F3F3"/>
        <w:rPr>
          <w:rFonts w:ascii="Times New Roman" w:hAnsi="Times New Roman"/>
          <w:sz w:val="24"/>
        </w:rPr>
      </w:pPr>
    </w:p>
    <w:p w:rsidR="00AF1004" w:rsidRDefault="00AF1004" w:rsidP="001D34DB">
      <w:pPr>
        <w:shd w:val="clear" w:color="auto" w:fill="F3F3F3"/>
        <w:rPr>
          <w:rFonts w:ascii="Times New Roman" w:hAnsi="Times New Roman"/>
          <w:b/>
          <w:sz w:val="24"/>
        </w:rPr>
      </w:pPr>
      <w:r w:rsidRPr="00AF1004">
        <w:rPr>
          <w:rFonts w:ascii="Times New Roman" w:hAnsi="Times New Roman"/>
          <w:b/>
          <w:sz w:val="24"/>
        </w:rPr>
        <w:t xml:space="preserve">Betty </w:t>
      </w:r>
    </w:p>
    <w:p w:rsidR="00AF1004" w:rsidRDefault="00AF1004" w:rsidP="001D34DB">
      <w:pPr>
        <w:shd w:val="clear" w:color="auto" w:fill="F3F3F3"/>
        <w:rPr>
          <w:rFonts w:ascii="Times New Roman" w:hAnsi="Times New Roman"/>
          <w:b/>
          <w:sz w:val="24"/>
        </w:rPr>
      </w:pPr>
    </w:p>
    <w:p w:rsidR="00AF1004" w:rsidRDefault="00AF1004" w:rsidP="0054473E">
      <w:pPr>
        <w:shd w:val="clear" w:color="auto" w:fill="F3F3F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Willingness – She does not like change. She has been thinking of an early retirement as well. This shows that she is just not willing to adapt to the changes ahead. </w:t>
      </w:r>
    </w:p>
    <w:p w:rsidR="00AF1004" w:rsidRDefault="00AF1004" w:rsidP="0054473E">
      <w:pPr>
        <w:shd w:val="clear" w:color="auto" w:fill="F3F3F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Readiness – She is scared of dealing with computer systems, </w:t>
      </w:r>
      <w:r w:rsidR="00B80F88">
        <w:rPr>
          <w:rFonts w:ascii="Times New Roman" w:hAnsi="Times New Roman"/>
          <w:sz w:val="24"/>
        </w:rPr>
        <w:t xml:space="preserve">and wants to retire soon before the new system is introduced. So not at all ready for the change. </w:t>
      </w:r>
    </w:p>
    <w:p w:rsidR="00C12244" w:rsidRDefault="00C12244" w:rsidP="0054473E">
      <w:pPr>
        <w:shd w:val="clear" w:color="auto" w:fill="F3F3F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Ability – Since Betty has been working with Husky Air for years together and knows the internal operations of the company so very well, it’ll be a definite loss for Husky Air. She should be talked into making a sincere attempt into learning how to use the new system. </w:t>
      </w:r>
    </w:p>
    <w:p w:rsidR="00C12244" w:rsidRDefault="00C12244" w:rsidP="0054473E">
      <w:pPr>
        <w:shd w:val="clear" w:color="auto" w:fill="F3F3F3"/>
        <w:jc w:val="both"/>
        <w:rPr>
          <w:rFonts w:ascii="Times New Roman" w:hAnsi="Times New Roman"/>
          <w:sz w:val="24"/>
        </w:rPr>
      </w:pPr>
    </w:p>
    <w:p w:rsidR="00C12244" w:rsidRDefault="00C12244" w:rsidP="0054473E">
      <w:pPr>
        <w:shd w:val="clear" w:color="auto" w:fill="F3F3F3"/>
        <w:jc w:val="both"/>
        <w:rPr>
          <w:rFonts w:ascii="Times New Roman" w:hAnsi="Times New Roman"/>
          <w:b/>
          <w:sz w:val="24"/>
        </w:rPr>
      </w:pPr>
    </w:p>
    <w:p w:rsidR="00C12244" w:rsidRDefault="00C12244" w:rsidP="001D34DB">
      <w:pPr>
        <w:shd w:val="clear" w:color="auto" w:fill="F3F3F3"/>
        <w:rPr>
          <w:rFonts w:ascii="Times New Roman" w:hAnsi="Times New Roman"/>
          <w:b/>
          <w:sz w:val="24"/>
        </w:rPr>
      </w:pPr>
    </w:p>
    <w:p w:rsidR="00C12244" w:rsidRDefault="00C12244" w:rsidP="001D34DB">
      <w:pPr>
        <w:shd w:val="clear" w:color="auto" w:fill="F3F3F3"/>
        <w:rPr>
          <w:rFonts w:ascii="Times New Roman" w:hAnsi="Times New Roman"/>
          <w:b/>
          <w:sz w:val="24"/>
        </w:rPr>
      </w:pPr>
      <w:r w:rsidRPr="00C12244">
        <w:rPr>
          <w:rFonts w:ascii="Times New Roman" w:hAnsi="Times New Roman"/>
          <w:b/>
          <w:sz w:val="24"/>
        </w:rPr>
        <w:t>Junior</w:t>
      </w:r>
    </w:p>
    <w:p w:rsidR="00C12244" w:rsidRDefault="00C12244" w:rsidP="001D34DB">
      <w:pPr>
        <w:shd w:val="clear" w:color="auto" w:fill="F3F3F3"/>
        <w:rPr>
          <w:rFonts w:ascii="Times New Roman" w:hAnsi="Times New Roman"/>
          <w:b/>
          <w:sz w:val="24"/>
        </w:rPr>
      </w:pPr>
    </w:p>
    <w:p w:rsidR="00877214" w:rsidRDefault="00877214" w:rsidP="00760653">
      <w:pPr>
        <w:shd w:val="clear" w:color="auto" w:fill="F3F3F3"/>
        <w:jc w:val="both"/>
        <w:rPr>
          <w:rFonts w:ascii="Times New Roman" w:hAnsi="Times New Roman"/>
          <w:sz w:val="24"/>
        </w:rPr>
      </w:pPr>
      <w:r w:rsidRPr="00877214">
        <w:rPr>
          <w:rFonts w:ascii="Times New Roman" w:hAnsi="Times New Roman"/>
          <w:sz w:val="24"/>
        </w:rPr>
        <w:t>Willingness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He is just not willing to </w:t>
      </w:r>
      <w:r w:rsidR="00DC281D">
        <w:rPr>
          <w:rFonts w:ascii="Times New Roman" w:hAnsi="Times New Roman"/>
          <w:sz w:val="24"/>
        </w:rPr>
        <w:t>get into the groove of the new system.</w:t>
      </w:r>
    </w:p>
    <w:p w:rsidR="00DC281D" w:rsidRDefault="00DC281D" w:rsidP="00760653">
      <w:pPr>
        <w:shd w:val="clear" w:color="auto" w:fill="F3F3F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Readiness </w:t>
      </w:r>
      <w:r w:rsidR="0054473E">
        <w:rPr>
          <w:rFonts w:ascii="Times New Roman" w:hAnsi="Times New Roman"/>
          <w:sz w:val="24"/>
        </w:rPr>
        <w:t xml:space="preserve">– Since he is a troublemaker and has been spreading </w:t>
      </w:r>
      <w:r w:rsidR="00760653">
        <w:rPr>
          <w:rFonts w:ascii="Times New Roman" w:hAnsi="Times New Roman"/>
          <w:sz w:val="24"/>
        </w:rPr>
        <w:t>rumours</w:t>
      </w:r>
      <w:r w:rsidR="003836CD">
        <w:rPr>
          <w:rFonts w:ascii="Times New Roman" w:hAnsi="Times New Roman"/>
          <w:sz w:val="24"/>
        </w:rPr>
        <w:t xml:space="preserve"> about the new system and how it would lead to firing of many employees, he is definitely not ready for the change. </w:t>
      </w:r>
    </w:p>
    <w:p w:rsidR="00067930" w:rsidRPr="00877214" w:rsidRDefault="00067930" w:rsidP="00760653">
      <w:pPr>
        <w:shd w:val="clear" w:color="auto" w:fill="F3F3F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Ability – It is just better to keep him around to keep a check on him rather than firing him and having issues with the airport’s planning and control commission. </w:t>
      </w:r>
      <w:r w:rsidR="008617ED">
        <w:rPr>
          <w:rFonts w:ascii="Times New Roman" w:hAnsi="Times New Roman"/>
          <w:sz w:val="24"/>
        </w:rPr>
        <w:t>If pushed a little, he should be</w:t>
      </w:r>
      <w:r w:rsidR="003451D5">
        <w:rPr>
          <w:rFonts w:ascii="Times New Roman" w:hAnsi="Times New Roman"/>
          <w:sz w:val="24"/>
        </w:rPr>
        <w:t xml:space="preserve"> trained to use the new system since he is a young employee. </w:t>
      </w:r>
    </w:p>
    <w:p w:rsidR="00C12244" w:rsidRPr="00C12244" w:rsidRDefault="00C12244" w:rsidP="00760653">
      <w:pPr>
        <w:shd w:val="clear" w:color="auto" w:fill="F3F3F3"/>
        <w:jc w:val="both"/>
        <w:rPr>
          <w:rFonts w:ascii="Times New Roman" w:hAnsi="Times New Roman"/>
          <w:b/>
          <w:sz w:val="24"/>
        </w:rPr>
      </w:pPr>
    </w:p>
    <w:p w:rsidR="00F17A65" w:rsidRPr="008A2522" w:rsidRDefault="00F17A65" w:rsidP="00760653">
      <w:pPr>
        <w:spacing w:before="120"/>
        <w:jc w:val="both"/>
        <w:rPr>
          <w:rFonts w:ascii="Times New Roman" w:hAnsi="Times New Roman"/>
          <w:sz w:val="24"/>
        </w:rPr>
      </w:pPr>
    </w:p>
    <w:p w:rsidR="001D34DB" w:rsidRDefault="001D34DB" w:rsidP="00CB394A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:rsidR="00F17A65" w:rsidRPr="00395089" w:rsidRDefault="00353B83" w:rsidP="00CB394A">
      <w:pPr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Strategy Adopted (Normative - </w:t>
      </w:r>
      <w:r w:rsidR="00A23B53" w:rsidRPr="00395089">
        <w:rPr>
          <w:rFonts w:ascii="Times New Roman" w:hAnsi="Times New Roman"/>
          <w:b/>
          <w:sz w:val="24"/>
        </w:rPr>
        <w:t xml:space="preserve">Reeducation Approach) </w:t>
      </w:r>
    </w:p>
    <w:p w:rsidR="00473AEF" w:rsidRDefault="00473AEF" w:rsidP="00F93B95">
      <w:pPr>
        <w:shd w:val="clear" w:color="auto" w:fill="F3F3F3"/>
        <w:rPr>
          <w:sz w:val="16"/>
          <w:szCs w:val="16"/>
        </w:rPr>
      </w:pPr>
    </w:p>
    <w:p w:rsidR="00F17A65" w:rsidRPr="007A7F3F" w:rsidRDefault="00A23B53" w:rsidP="0009682F">
      <w:pPr>
        <w:shd w:val="clear" w:color="auto" w:fill="F3F3F3"/>
        <w:jc w:val="both"/>
        <w:rPr>
          <w:rFonts w:ascii="Times New Roman" w:hAnsi="Times New Roman"/>
          <w:sz w:val="24"/>
        </w:rPr>
      </w:pPr>
      <w:r w:rsidRPr="007A7F3F">
        <w:rPr>
          <w:rFonts w:ascii="Times New Roman" w:hAnsi="Times New Roman"/>
          <w:sz w:val="24"/>
        </w:rPr>
        <w:t>Al</w:t>
      </w:r>
      <w:r w:rsidR="007A7F3F" w:rsidRPr="007A7F3F">
        <w:rPr>
          <w:rFonts w:ascii="Times New Roman" w:hAnsi="Times New Roman"/>
          <w:sz w:val="24"/>
        </w:rPr>
        <w:t>l</w:t>
      </w:r>
      <w:r w:rsidR="007A7F3F">
        <w:rPr>
          <w:rFonts w:ascii="Times New Roman" w:hAnsi="Times New Roman"/>
          <w:sz w:val="24"/>
        </w:rPr>
        <w:t xml:space="preserve"> the employees of </w:t>
      </w:r>
      <w:r w:rsidRPr="007A7F3F">
        <w:rPr>
          <w:rFonts w:ascii="Times New Roman" w:hAnsi="Times New Roman"/>
          <w:sz w:val="24"/>
        </w:rPr>
        <w:t>Husky Air are told about the</w:t>
      </w:r>
      <w:r w:rsidR="007A7F3F">
        <w:rPr>
          <w:rFonts w:ascii="Times New Roman" w:hAnsi="Times New Roman"/>
          <w:sz w:val="24"/>
        </w:rPr>
        <w:t xml:space="preserve"> importance of having a computer</w:t>
      </w:r>
      <w:r w:rsidRPr="007A7F3F">
        <w:rPr>
          <w:rFonts w:ascii="Times New Roman" w:hAnsi="Times New Roman"/>
          <w:sz w:val="24"/>
        </w:rPr>
        <w:t xml:space="preserve"> based system. The benefits of </w:t>
      </w:r>
      <w:r w:rsidR="00721D28">
        <w:rPr>
          <w:rFonts w:ascii="Times New Roman" w:hAnsi="Times New Roman"/>
          <w:sz w:val="24"/>
        </w:rPr>
        <w:t xml:space="preserve">having a computer based system </w:t>
      </w:r>
      <w:r w:rsidRPr="007A7F3F">
        <w:rPr>
          <w:rFonts w:ascii="Times New Roman" w:hAnsi="Times New Roman"/>
          <w:sz w:val="24"/>
        </w:rPr>
        <w:t>such</w:t>
      </w:r>
      <w:r w:rsidR="00721D28">
        <w:rPr>
          <w:rFonts w:ascii="Times New Roman" w:hAnsi="Times New Roman"/>
          <w:sz w:val="24"/>
        </w:rPr>
        <w:t xml:space="preserve"> as reducing time of processing</w:t>
      </w:r>
      <w:r w:rsidRPr="007A7F3F">
        <w:rPr>
          <w:rFonts w:ascii="Times New Roman" w:hAnsi="Times New Roman"/>
          <w:sz w:val="24"/>
        </w:rPr>
        <w:t xml:space="preserve"> </w:t>
      </w:r>
      <w:r w:rsidR="00721D28">
        <w:rPr>
          <w:rFonts w:ascii="Times New Roman" w:hAnsi="Times New Roman"/>
          <w:sz w:val="24"/>
        </w:rPr>
        <w:t xml:space="preserve">and such </w:t>
      </w:r>
      <w:r w:rsidR="00F8173F">
        <w:rPr>
          <w:rFonts w:ascii="Times New Roman" w:hAnsi="Times New Roman"/>
          <w:sz w:val="24"/>
        </w:rPr>
        <w:t xml:space="preserve">is </w:t>
      </w:r>
      <w:r w:rsidR="00721D28">
        <w:rPr>
          <w:rFonts w:ascii="Times New Roman" w:hAnsi="Times New Roman"/>
          <w:sz w:val="24"/>
        </w:rPr>
        <w:t>definitely emphasized upon</w:t>
      </w:r>
      <w:r w:rsidRPr="007A7F3F">
        <w:rPr>
          <w:rFonts w:ascii="Times New Roman" w:hAnsi="Times New Roman"/>
          <w:sz w:val="24"/>
        </w:rPr>
        <w:t>. Redu</w:t>
      </w:r>
      <w:r w:rsidR="0009682F">
        <w:rPr>
          <w:rFonts w:ascii="Times New Roman" w:hAnsi="Times New Roman"/>
          <w:sz w:val="24"/>
        </w:rPr>
        <w:t xml:space="preserve">ction in processing time is assumed as most important </w:t>
      </w:r>
      <w:r w:rsidRPr="007A7F3F">
        <w:rPr>
          <w:rFonts w:ascii="Times New Roman" w:hAnsi="Times New Roman"/>
          <w:sz w:val="24"/>
        </w:rPr>
        <w:t xml:space="preserve">when people are in dire need of medical attention. A reeducation policy is adopted to educate </w:t>
      </w:r>
      <w:r w:rsidR="00312A8F">
        <w:rPr>
          <w:rFonts w:ascii="Times New Roman" w:hAnsi="Times New Roman"/>
          <w:sz w:val="24"/>
        </w:rPr>
        <w:t>employees about using a computer</w:t>
      </w:r>
      <w:r w:rsidRPr="007A7F3F">
        <w:rPr>
          <w:rFonts w:ascii="Times New Roman" w:hAnsi="Times New Roman"/>
          <w:sz w:val="24"/>
        </w:rPr>
        <w:t xml:space="preserve"> based system.</w:t>
      </w:r>
      <w:r w:rsidR="00353B83">
        <w:rPr>
          <w:rFonts w:ascii="Times New Roman" w:hAnsi="Times New Roman"/>
          <w:sz w:val="24"/>
        </w:rPr>
        <w:t xml:space="preserve"> </w:t>
      </w:r>
      <w:r w:rsidR="009E1E41">
        <w:rPr>
          <w:rFonts w:ascii="Times New Roman" w:hAnsi="Times New Roman"/>
          <w:sz w:val="24"/>
        </w:rPr>
        <w:t>In this day and age, it is very important for employees to be able to deal with suc</w:t>
      </w:r>
      <w:r w:rsidR="00496011">
        <w:rPr>
          <w:rFonts w:ascii="Times New Roman" w:hAnsi="Times New Roman"/>
          <w:sz w:val="24"/>
        </w:rPr>
        <w:t xml:space="preserve">h systems. It makes their work </w:t>
      </w:r>
      <w:r w:rsidR="009E1E41">
        <w:rPr>
          <w:rFonts w:ascii="Times New Roman" w:hAnsi="Times New Roman"/>
          <w:sz w:val="24"/>
        </w:rPr>
        <w:t xml:space="preserve">much easier and helps them in delivering an efficient result of their work. </w:t>
      </w:r>
    </w:p>
    <w:p w:rsidR="00F17A65" w:rsidRDefault="00F17A65" w:rsidP="0009682F">
      <w:pPr>
        <w:spacing w:before="120"/>
        <w:jc w:val="both"/>
      </w:pPr>
    </w:p>
    <w:p w:rsidR="00D81982" w:rsidRDefault="00D81982" w:rsidP="00CB394A">
      <w:pPr>
        <w:pBdr>
          <w:bottom w:val="single" w:sz="4" w:space="1" w:color="auto"/>
        </w:pBdr>
        <w:rPr>
          <w:b/>
        </w:rPr>
      </w:pPr>
    </w:p>
    <w:p w:rsidR="00F17A65" w:rsidRPr="002D08E4" w:rsidRDefault="00A23B53" w:rsidP="00CB394A">
      <w:pPr>
        <w:pBdr>
          <w:bottom w:val="single" w:sz="4" w:space="1" w:color="auto"/>
        </w:pBdr>
        <w:rPr>
          <w:b/>
        </w:rPr>
      </w:pPr>
      <w:r>
        <w:rPr>
          <w:b/>
        </w:rPr>
        <w:t>Implementation and Tr</w:t>
      </w:r>
      <w:r w:rsidR="00167E44">
        <w:rPr>
          <w:b/>
        </w:rPr>
        <w:t>acking</w:t>
      </w:r>
      <w:r w:rsidR="00654614">
        <w:rPr>
          <w:b/>
        </w:rPr>
        <w:t xml:space="preserve"> of Plan</w:t>
      </w:r>
    </w:p>
    <w:p w:rsidR="00AC519F" w:rsidRPr="000821CE" w:rsidRDefault="00AC519F" w:rsidP="000821CE">
      <w:pPr>
        <w:pStyle w:val="ListParagraph"/>
        <w:numPr>
          <w:ilvl w:val="0"/>
          <w:numId w:val="14"/>
        </w:numPr>
        <w:shd w:val="clear" w:color="auto" w:fill="F3F3F3"/>
        <w:rPr>
          <w:sz w:val="16"/>
          <w:szCs w:val="16"/>
        </w:rPr>
      </w:pPr>
    </w:p>
    <w:p w:rsidR="00AC519F" w:rsidRDefault="005A4C88" w:rsidP="00AC519F">
      <w:pPr>
        <w:pStyle w:val="ListParagraph"/>
        <w:numPr>
          <w:ilvl w:val="0"/>
          <w:numId w:val="14"/>
        </w:numPr>
        <w:shd w:val="clear" w:color="auto" w:fill="F3F3F3"/>
        <w:jc w:val="both"/>
        <w:rPr>
          <w:rFonts w:ascii="Times New Roman" w:hAnsi="Times New Roman"/>
          <w:sz w:val="24"/>
        </w:rPr>
      </w:pPr>
      <w:r w:rsidRPr="00AC519F">
        <w:rPr>
          <w:rFonts w:ascii="Times New Roman" w:hAnsi="Times New Roman"/>
          <w:sz w:val="24"/>
        </w:rPr>
        <w:t>Project to</w:t>
      </w:r>
      <w:r w:rsidR="00AC519F" w:rsidRPr="00AC519F">
        <w:rPr>
          <w:rFonts w:ascii="Times New Roman" w:hAnsi="Times New Roman"/>
          <w:sz w:val="24"/>
        </w:rPr>
        <w:t>ols such as Pert chart and Gantt</w:t>
      </w:r>
      <w:r w:rsidRPr="00AC519F">
        <w:rPr>
          <w:rFonts w:ascii="Times New Roman" w:hAnsi="Times New Roman"/>
          <w:sz w:val="24"/>
        </w:rPr>
        <w:t xml:space="preserve"> chart need to </w:t>
      </w:r>
      <w:r w:rsidR="00AC519F">
        <w:rPr>
          <w:rFonts w:ascii="Times New Roman" w:hAnsi="Times New Roman"/>
          <w:sz w:val="24"/>
        </w:rPr>
        <w:t>adopted to track the progress of</w:t>
      </w:r>
      <w:r w:rsidRPr="00AC519F">
        <w:rPr>
          <w:rFonts w:ascii="Times New Roman" w:hAnsi="Times New Roman"/>
          <w:sz w:val="24"/>
        </w:rPr>
        <w:t xml:space="preserve"> the change management plan. </w:t>
      </w:r>
      <w:r w:rsidR="00926EDF">
        <w:rPr>
          <w:rFonts w:ascii="Times New Roman" w:hAnsi="Times New Roman"/>
          <w:sz w:val="24"/>
        </w:rPr>
        <w:t xml:space="preserve">These tools help in setting the benchmark needed. </w:t>
      </w:r>
    </w:p>
    <w:p w:rsidR="00AC519F" w:rsidRDefault="005A4C88" w:rsidP="00AC519F">
      <w:pPr>
        <w:pStyle w:val="ListParagraph"/>
        <w:numPr>
          <w:ilvl w:val="0"/>
          <w:numId w:val="14"/>
        </w:numPr>
        <w:shd w:val="clear" w:color="auto" w:fill="F3F3F3"/>
        <w:jc w:val="both"/>
        <w:rPr>
          <w:rFonts w:ascii="Times New Roman" w:hAnsi="Times New Roman"/>
          <w:sz w:val="24"/>
        </w:rPr>
      </w:pPr>
      <w:r w:rsidRPr="00AC519F">
        <w:rPr>
          <w:rFonts w:ascii="Times New Roman" w:hAnsi="Times New Roman"/>
          <w:sz w:val="24"/>
        </w:rPr>
        <w:t>Informal communication channels need to set</w:t>
      </w:r>
      <w:r w:rsidR="00AC519F">
        <w:rPr>
          <w:rFonts w:ascii="Times New Roman" w:hAnsi="Times New Roman"/>
          <w:sz w:val="24"/>
        </w:rPr>
        <w:t xml:space="preserve"> </w:t>
      </w:r>
      <w:r w:rsidRPr="00AC519F">
        <w:rPr>
          <w:rFonts w:ascii="Times New Roman" w:hAnsi="Times New Roman"/>
          <w:sz w:val="24"/>
        </w:rPr>
        <w:t>open in-order-to recei</w:t>
      </w:r>
      <w:r w:rsidR="00AC519F">
        <w:rPr>
          <w:rFonts w:ascii="Times New Roman" w:hAnsi="Times New Roman"/>
          <w:sz w:val="24"/>
        </w:rPr>
        <w:t xml:space="preserve">ve feedback from the employees. </w:t>
      </w:r>
      <w:r w:rsidR="00D663D4">
        <w:rPr>
          <w:rFonts w:ascii="Times New Roman" w:hAnsi="Times New Roman"/>
          <w:sz w:val="24"/>
        </w:rPr>
        <w:t xml:space="preserve">Communication is key. </w:t>
      </w:r>
    </w:p>
    <w:p w:rsidR="00F17A65" w:rsidRPr="00AC519F" w:rsidRDefault="00D35925" w:rsidP="00AC519F">
      <w:pPr>
        <w:pStyle w:val="ListParagraph"/>
        <w:numPr>
          <w:ilvl w:val="0"/>
          <w:numId w:val="14"/>
        </w:numPr>
        <w:shd w:val="clear" w:color="auto" w:fill="F3F3F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Issues of stakeholders need</w:t>
      </w:r>
      <w:r w:rsidR="005A4C88" w:rsidRPr="00AC519F">
        <w:rPr>
          <w:rFonts w:ascii="Times New Roman" w:hAnsi="Times New Roman"/>
          <w:sz w:val="24"/>
        </w:rPr>
        <w:t xml:space="preserve"> to addressed for an effective change management.</w:t>
      </w:r>
    </w:p>
    <w:p w:rsidR="00AC519F" w:rsidRDefault="005A4C88" w:rsidP="00AC519F">
      <w:pPr>
        <w:pStyle w:val="StyledotpointsLeft0cmFirstline0cm"/>
        <w:numPr>
          <w:ilvl w:val="0"/>
          <w:numId w:val="14"/>
        </w:numPr>
        <w:shd w:val="clear" w:color="auto" w:fill="F3F3F3"/>
        <w:jc w:val="both"/>
        <w:rPr>
          <w:rFonts w:ascii="Times New Roman" w:hAnsi="Times New Roman"/>
          <w:sz w:val="24"/>
        </w:rPr>
      </w:pPr>
      <w:r w:rsidRPr="00AC519F">
        <w:rPr>
          <w:rFonts w:ascii="Times New Roman" w:hAnsi="Times New Roman"/>
          <w:sz w:val="24"/>
        </w:rPr>
        <w:t>Potential resistance from the employees</w:t>
      </w:r>
      <w:r w:rsidR="00AC519F">
        <w:rPr>
          <w:rFonts w:ascii="Times New Roman" w:hAnsi="Times New Roman"/>
          <w:sz w:val="24"/>
        </w:rPr>
        <w:t xml:space="preserve"> needs to be handled because they have been so used to working</w:t>
      </w:r>
      <w:r w:rsidRPr="00AC519F">
        <w:rPr>
          <w:rFonts w:ascii="Times New Roman" w:hAnsi="Times New Roman"/>
          <w:sz w:val="24"/>
        </w:rPr>
        <w:t xml:space="preserve"> in</w:t>
      </w:r>
      <w:r w:rsidR="00AC519F">
        <w:rPr>
          <w:rFonts w:ascii="Times New Roman" w:hAnsi="Times New Roman"/>
          <w:sz w:val="24"/>
        </w:rPr>
        <w:t xml:space="preserve"> their</w:t>
      </w:r>
      <w:r w:rsidRPr="00AC519F">
        <w:rPr>
          <w:rFonts w:ascii="Times New Roman" w:hAnsi="Times New Roman"/>
          <w:sz w:val="24"/>
        </w:rPr>
        <w:t xml:space="preserve"> old w</w:t>
      </w:r>
      <w:r w:rsidR="00AC519F">
        <w:rPr>
          <w:rFonts w:ascii="Times New Roman" w:hAnsi="Times New Roman"/>
          <w:sz w:val="24"/>
        </w:rPr>
        <w:t xml:space="preserve">ays. Employees might fear about the </w:t>
      </w:r>
      <w:r w:rsidRPr="00AC519F">
        <w:rPr>
          <w:rFonts w:ascii="Times New Roman" w:hAnsi="Times New Roman"/>
          <w:sz w:val="24"/>
        </w:rPr>
        <w:t xml:space="preserve">data security </w:t>
      </w:r>
      <w:r w:rsidR="00AC519F">
        <w:rPr>
          <w:rFonts w:ascii="Times New Roman" w:hAnsi="Times New Roman"/>
          <w:sz w:val="24"/>
        </w:rPr>
        <w:t>of a computer based system.</w:t>
      </w:r>
      <w:r w:rsidR="002C2D85">
        <w:rPr>
          <w:rFonts w:ascii="Times New Roman" w:hAnsi="Times New Roman"/>
          <w:sz w:val="24"/>
        </w:rPr>
        <w:t xml:space="preserve"> They will have a lot of </w:t>
      </w:r>
      <w:r w:rsidR="00F067CB">
        <w:rPr>
          <w:rFonts w:ascii="Times New Roman" w:hAnsi="Times New Roman"/>
          <w:sz w:val="24"/>
        </w:rPr>
        <w:t>questions;</w:t>
      </w:r>
      <w:r w:rsidR="002C2D85">
        <w:rPr>
          <w:rFonts w:ascii="Times New Roman" w:hAnsi="Times New Roman"/>
          <w:sz w:val="24"/>
        </w:rPr>
        <w:t xml:space="preserve"> they should be answered to patiently. </w:t>
      </w:r>
    </w:p>
    <w:p w:rsidR="009532A6" w:rsidRPr="00AC519F" w:rsidRDefault="00AC519F" w:rsidP="00AC519F">
      <w:pPr>
        <w:pStyle w:val="StyledotpointsLeft0cmFirstline0cm"/>
        <w:numPr>
          <w:ilvl w:val="0"/>
          <w:numId w:val="14"/>
        </w:numPr>
        <w:shd w:val="clear" w:color="auto" w:fill="F3F3F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 </w:t>
      </w:r>
      <w:r w:rsidR="00E04EF2">
        <w:rPr>
          <w:rFonts w:ascii="Times New Roman" w:hAnsi="Times New Roman"/>
          <w:sz w:val="24"/>
        </w:rPr>
        <w:t xml:space="preserve">can also be concerns regarding </w:t>
      </w:r>
      <w:r w:rsidR="00B779B0" w:rsidRPr="00AC519F">
        <w:rPr>
          <w:rFonts w:ascii="Times New Roman" w:hAnsi="Times New Roman"/>
          <w:sz w:val="24"/>
        </w:rPr>
        <w:t>time needed for the transition to computer based system</w:t>
      </w:r>
      <w:r>
        <w:rPr>
          <w:rFonts w:ascii="Times New Roman" w:hAnsi="Times New Roman"/>
          <w:sz w:val="24"/>
        </w:rPr>
        <w:t>, t</w:t>
      </w:r>
      <w:r w:rsidR="005A4C88" w:rsidRPr="00AC519F">
        <w:rPr>
          <w:rFonts w:ascii="Times New Roman" w:hAnsi="Times New Roman"/>
          <w:sz w:val="24"/>
        </w:rPr>
        <w:t>hese concerns</w:t>
      </w:r>
      <w:r>
        <w:rPr>
          <w:rFonts w:ascii="Times New Roman" w:hAnsi="Times New Roman"/>
          <w:sz w:val="24"/>
        </w:rPr>
        <w:t xml:space="preserve"> would</w:t>
      </w:r>
      <w:r w:rsidR="005A4C88" w:rsidRPr="00AC519F">
        <w:rPr>
          <w:rFonts w:ascii="Times New Roman" w:hAnsi="Times New Roman"/>
          <w:sz w:val="24"/>
        </w:rPr>
        <w:t xml:space="preserve"> need to be addressed.</w:t>
      </w:r>
    </w:p>
    <w:p w:rsidR="00B779B0" w:rsidRPr="000821CE" w:rsidRDefault="00B779B0" w:rsidP="000821CE">
      <w:pPr>
        <w:pStyle w:val="ListParagraph"/>
        <w:numPr>
          <w:ilvl w:val="0"/>
          <w:numId w:val="14"/>
        </w:numPr>
        <w:shd w:val="clear" w:color="auto" w:fill="F3F3F3"/>
        <w:jc w:val="both"/>
        <w:rPr>
          <w:rFonts w:ascii="Times New Roman" w:hAnsi="Times New Roman"/>
          <w:sz w:val="24"/>
        </w:rPr>
      </w:pPr>
      <w:r w:rsidRPr="000821CE">
        <w:rPr>
          <w:rFonts w:ascii="Times New Roman" w:hAnsi="Times New Roman"/>
          <w:sz w:val="24"/>
        </w:rPr>
        <w:t>Con</w:t>
      </w:r>
      <w:r w:rsidR="00CB3FC8">
        <w:rPr>
          <w:rFonts w:ascii="Times New Roman" w:hAnsi="Times New Roman"/>
          <w:sz w:val="24"/>
        </w:rPr>
        <w:t xml:space="preserve">flicts can arise as a result of </w:t>
      </w:r>
      <w:r w:rsidRPr="000821CE">
        <w:rPr>
          <w:rFonts w:ascii="Times New Roman" w:hAnsi="Times New Roman"/>
          <w:sz w:val="24"/>
        </w:rPr>
        <w:t>resistance</w:t>
      </w:r>
      <w:r w:rsidR="00CB3FC8">
        <w:rPr>
          <w:rFonts w:ascii="Times New Roman" w:hAnsi="Times New Roman"/>
          <w:sz w:val="24"/>
        </w:rPr>
        <w:t xml:space="preserve"> to change</w:t>
      </w:r>
      <w:bookmarkStart w:id="0" w:name="_GoBack"/>
      <w:bookmarkEnd w:id="0"/>
      <w:r w:rsidRPr="000821CE">
        <w:rPr>
          <w:rFonts w:ascii="Times New Roman" w:hAnsi="Times New Roman"/>
          <w:sz w:val="24"/>
        </w:rPr>
        <w:t xml:space="preserve">. Conflicts need to be identified early and have to be handled. Unresolved conflicts lead to undesirable consequences.  </w:t>
      </w:r>
      <w:r w:rsidR="000821CE">
        <w:rPr>
          <w:rFonts w:ascii="Times New Roman" w:hAnsi="Times New Roman"/>
          <w:sz w:val="24"/>
        </w:rPr>
        <w:t xml:space="preserve">The issues with Betty and Junior need to be resolved for smooth sailing of the project. </w:t>
      </w:r>
      <w:r w:rsidR="00DD58F7">
        <w:rPr>
          <w:rFonts w:ascii="Times New Roman" w:hAnsi="Times New Roman"/>
          <w:sz w:val="24"/>
        </w:rPr>
        <w:t>Betty needs to be retained and also hiring needs to be done for someone to replace her eventually.</w:t>
      </w:r>
    </w:p>
    <w:p w:rsidR="00B779B0" w:rsidRDefault="00B779B0" w:rsidP="00B779B0">
      <w:pPr>
        <w:rPr>
          <w:sz w:val="16"/>
          <w:szCs w:val="16"/>
        </w:rPr>
      </w:pPr>
    </w:p>
    <w:p w:rsidR="00B779B0" w:rsidRDefault="00B779B0" w:rsidP="00B779B0">
      <w:pPr>
        <w:rPr>
          <w:sz w:val="16"/>
          <w:szCs w:val="16"/>
        </w:rPr>
      </w:pPr>
    </w:p>
    <w:sectPr w:rsidR="00B779B0" w:rsidSect="00C15740">
      <w:headerReference w:type="default" r:id="rId8"/>
      <w:footerReference w:type="default" r:id="rId9"/>
      <w:pgSz w:w="11906" w:h="16838" w:code="9"/>
      <w:pgMar w:top="567" w:right="1134" w:bottom="567" w:left="113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FDE" w:rsidRDefault="00985FDE">
      <w:r>
        <w:separator/>
      </w:r>
    </w:p>
  </w:endnote>
  <w:endnote w:type="continuationSeparator" w:id="0">
    <w:p w:rsidR="00985FDE" w:rsidRDefault="0098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Yor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B34" w:rsidRDefault="00664B34" w:rsidP="00664B34">
    <w:pPr>
      <w:pStyle w:val="Footer"/>
      <w:tabs>
        <w:tab w:val="clear" w:pos="4153"/>
        <w:tab w:val="clear" w:pos="8306"/>
        <w:tab w:val="right" w:pos="9498"/>
      </w:tabs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FDE" w:rsidRDefault="00985FDE">
      <w:r>
        <w:separator/>
      </w:r>
    </w:p>
  </w:footnote>
  <w:footnote w:type="continuationSeparator" w:id="0">
    <w:p w:rsidR="00985FDE" w:rsidRDefault="0098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B34" w:rsidRPr="00B60350" w:rsidRDefault="00664B34" w:rsidP="0071779A">
    <w:pPr>
      <w:pStyle w:val="Header"/>
      <w:pBdr>
        <w:bottom w:val="single" w:sz="4" w:space="1" w:color="auto"/>
      </w:pBdr>
      <w:tabs>
        <w:tab w:val="clear" w:pos="8306"/>
        <w:tab w:val="right" w:pos="13860"/>
      </w:tabs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95D"/>
    <w:multiLevelType w:val="hybridMultilevel"/>
    <w:tmpl w:val="BC628B60"/>
    <w:lvl w:ilvl="0" w:tplc="CA9A0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6BBE"/>
    <w:multiLevelType w:val="hybridMultilevel"/>
    <w:tmpl w:val="776A9A92"/>
    <w:lvl w:ilvl="0" w:tplc="0114A3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76AD3"/>
    <w:multiLevelType w:val="hybridMultilevel"/>
    <w:tmpl w:val="B850879C"/>
    <w:lvl w:ilvl="0" w:tplc="CD6AD3B8">
      <w:start w:val="1"/>
      <w:numFmt w:val="bullet"/>
      <w:lvlText w:val=""/>
      <w:lvlJc w:val="left"/>
      <w:pPr>
        <w:tabs>
          <w:tab w:val="num" w:pos="171"/>
        </w:tabs>
        <w:ind w:left="171" w:hanging="171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3" w15:restartNumberingAfterBreak="0">
    <w:nsid w:val="1C2A1D4D"/>
    <w:multiLevelType w:val="hybridMultilevel"/>
    <w:tmpl w:val="8A0A1174"/>
    <w:lvl w:ilvl="0" w:tplc="F85EB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49A8"/>
    <w:multiLevelType w:val="hybridMultilevel"/>
    <w:tmpl w:val="F8903624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4453B"/>
    <w:multiLevelType w:val="hybridMultilevel"/>
    <w:tmpl w:val="68CE4484"/>
    <w:lvl w:ilvl="0" w:tplc="F85EB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04340"/>
    <w:multiLevelType w:val="hybridMultilevel"/>
    <w:tmpl w:val="A93287A4"/>
    <w:lvl w:ilvl="0" w:tplc="F85EB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33FFA"/>
    <w:multiLevelType w:val="hybridMultilevel"/>
    <w:tmpl w:val="7B201EC8"/>
    <w:lvl w:ilvl="0" w:tplc="8C9EEA4A">
      <w:start w:val="1"/>
      <w:numFmt w:val="bullet"/>
      <w:pStyle w:val="StyledotpointsLeft0cmFirstline0cm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45AED"/>
    <w:multiLevelType w:val="hybridMultilevel"/>
    <w:tmpl w:val="DF60DEF0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E4BFC"/>
    <w:multiLevelType w:val="multilevel"/>
    <w:tmpl w:val="A93287A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B4A6D"/>
    <w:multiLevelType w:val="hybridMultilevel"/>
    <w:tmpl w:val="85AEC52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5EB1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E2617"/>
    <w:multiLevelType w:val="multilevel"/>
    <w:tmpl w:val="A93287A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57DE6"/>
    <w:multiLevelType w:val="hybridMultilevel"/>
    <w:tmpl w:val="832A4CBA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828BB"/>
    <w:multiLevelType w:val="hybridMultilevel"/>
    <w:tmpl w:val="B6F2FEC0"/>
    <w:lvl w:ilvl="0" w:tplc="F85EB1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12"/>
  </w:num>
  <w:num w:numId="11">
    <w:abstractNumId w:val="9"/>
  </w:num>
  <w:num w:numId="12">
    <w:abstractNumId w:val="8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073"/>
    <w:rsid w:val="00067930"/>
    <w:rsid w:val="00072FF3"/>
    <w:rsid w:val="000821CE"/>
    <w:rsid w:val="0009682F"/>
    <w:rsid w:val="000A1506"/>
    <w:rsid w:val="000B7353"/>
    <w:rsid w:val="000C74B6"/>
    <w:rsid w:val="000D439F"/>
    <w:rsid w:val="000E35AD"/>
    <w:rsid w:val="000F3C9B"/>
    <w:rsid w:val="0015209A"/>
    <w:rsid w:val="00156737"/>
    <w:rsid w:val="00167E44"/>
    <w:rsid w:val="001D34DB"/>
    <w:rsid w:val="001E2035"/>
    <w:rsid w:val="001F3BDD"/>
    <w:rsid w:val="0020330D"/>
    <w:rsid w:val="002121AA"/>
    <w:rsid w:val="00270073"/>
    <w:rsid w:val="002C2D85"/>
    <w:rsid w:val="002D08E4"/>
    <w:rsid w:val="002F51EE"/>
    <w:rsid w:val="00305F98"/>
    <w:rsid w:val="003112AD"/>
    <w:rsid w:val="00312A8F"/>
    <w:rsid w:val="003451D5"/>
    <w:rsid w:val="00353B83"/>
    <w:rsid w:val="003836CD"/>
    <w:rsid w:val="00395089"/>
    <w:rsid w:val="003C1D2C"/>
    <w:rsid w:val="003D2EE8"/>
    <w:rsid w:val="003E29C1"/>
    <w:rsid w:val="00402015"/>
    <w:rsid w:val="0041474A"/>
    <w:rsid w:val="004264BC"/>
    <w:rsid w:val="00473AEF"/>
    <w:rsid w:val="004805BB"/>
    <w:rsid w:val="00496011"/>
    <w:rsid w:val="004F541C"/>
    <w:rsid w:val="0051239A"/>
    <w:rsid w:val="0054473E"/>
    <w:rsid w:val="00556819"/>
    <w:rsid w:val="005A4C88"/>
    <w:rsid w:val="005A7311"/>
    <w:rsid w:val="005B368D"/>
    <w:rsid w:val="005B3A65"/>
    <w:rsid w:val="005B52DD"/>
    <w:rsid w:val="005C1459"/>
    <w:rsid w:val="005D2DB6"/>
    <w:rsid w:val="005F60CF"/>
    <w:rsid w:val="00606217"/>
    <w:rsid w:val="00621DCD"/>
    <w:rsid w:val="00644D05"/>
    <w:rsid w:val="00654614"/>
    <w:rsid w:val="00664B34"/>
    <w:rsid w:val="0066652D"/>
    <w:rsid w:val="00667D26"/>
    <w:rsid w:val="006711F0"/>
    <w:rsid w:val="006946AA"/>
    <w:rsid w:val="006955FB"/>
    <w:rsid w:val="006C583E"/>
    <w:rsid w:val="006D118D"/>
    <w:rsid w:val="006F0C7A"/>
    <w:rsid w:val="007042EB"/>
    <w:rsid w:val="0071779A"/>
    <w:rsid w:val="00721D28"/>
    <w:rsid w:val="00723738"/>
    <w:rsid w:val="00723BDF"/>
    <w:rsid w:val="007260EA"/>
    <w:rsid w:val="00760653"/>
    <w:rsid w:val="007805AE"/>
    <w:rsid w:val="007A7F3F"/>
    <w:rsid w:val="007E1AD1"/>
    <w:rsid w:val="007E39B8"/>
    <w:rsid w:val="0080083F"/>
    <w:rsid w:val="00825339"/>
    <w:rsid w:val="008365A1"/>
    <w:rsid w:val="008617ED"/>
    <w:rsid w:val="00877214"/>
    <w:rsid w:val="008A2522"/>
    <w:rsid w:val="009149EF"/>
    <w:rsid w:val="00926EDF"/>
    <w:rsid w:val="009353EF"/>
    <w:rsid w:val="00941D5B"/>
    <w:rsid w:val="00941FEA"/>
    <w:rsid w:val="00944E18"/>
    <w:rsid w:val="009532A6"/>
    <w:rsid w:val="009840E8"/>
    <w:rsid w:val="00985FDE"/>
    <w:rsid w:val="009C08D5"/>
    <w:rsid w:val="009E1E41"/>
    <w:rsid w:val="00A22278"/>
    <w:rsid w:val="00A23B53"/>
    <w:rsid w:val="00A24422"/>
    <w:rsid w:val="00AC519F"/>
    <w:rsid w:val="00AF1004"/>
    <w:rsid w:val="00B0382A"/>
    <w:rsid w:val="00B2249E"/>
    <w:rsid w:val="00B60350"/>
    <w:rsid w:val="00B779B0"/>
    <w:rsid w:val="00B80F88"/>
    <w:rsid w:val="00B836C7"/>
    <w:rsid w:val="00B96C9E"/>
    <w:rsid w:val="00BB6450"/>
    <w:rsid w:val="00C12244"/>
    <w:rsid w:val="00C15740"/>
    <w:rsid w:val="00C23A0A"/>
    <w:rsid w:val="00C46E70"/>
    <w:rsid w:val="00CA3031"/>
    <w:rsid w:val="00CB394A"/>
    <w:rsid w:val="00CB3FC8"/>
    <w:rsid w:val="00CB77BC"/>
    <w:rsid w:val="00CC4CCA"/>
    <w:rsid w:val="00CE13CA"/>
    <w:rsid w:val="00D35925"/>
    <w:rsid w:val="00D41B90"/>
    <w:rsid w:val="00D4289C"/>
    <w:rsid w:val="00D46E0A"/>
    <w:rsid w:val="00D663D4"/>
    <w:rsid w:val="00D81982"/>
    <w:rsid w:val="00DC281D"/>
    <w:rsid w:val="00DD58F7"/>
    <w:rsid w:val="00DE7E0D"/>
    <w:rsid w:val="00E04EF2"/>
    <w:rsid w:val="00E0537B"/>
    <w:rsid w:val="00E25A7F"/>
    <w:rsid w:val="00E36199"/>
    <w:rsid w:val="00E465FC"/>
    <w:rsid w:val="00E53A26"/>
    <w:rsid w:val="00E71EF4"/>
    <w:rsid w:val="00E76EB3"/>
    <w:rsid w:val="00E9176B"/>
    <w:rsid w:val="00EB601F"/>
    <w:rsid w:val="00F067CB"/>
    <w:rsid w:val="00F17A65"/>
    <w:rsid w:val="00F202DA"/>
    <w:rsid w:val="00F363E8"/>
    <w:rsid w:val="00F449E5"/>
    <w:rsid w:val="00F52152"/>
    <w:rsid w:val="00F67354"/>
    <w:rsid w:val="00F7773E"/>
    <w:rsid w:val="00F8173F"/>
    <w:rsid w:val="00F93B95"/>
    <w:rsid w:val="00FA6BC7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8446F"/>
  <w15:docId w15:val="{FB049251-1DF2-46B2-B299-C94F81D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7773E"/>
    <w:rPr>
      <w:rFonts w:ascii="Verdana" w:hAnsi="Verdan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8">
    <w:name w:val="Table Grid 8"/>
    <w:basedOn w:val="TableNormal"/>
    <w:rsid w:val="004264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F7773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7773E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F7773E"/>
    <w:pPr>
      <w:jc w:val="center"/>
    </w:pPr>
    <w:rPr>
      <w:rFonts w:ascii="Times New Roman" w:hAnsi="Times New Roman"/>
      <w:sz w:val="32"/>
      <w:szCs w:val="20"/>
      <w:lang w:val="en-US" w:eastAsia="en-US"/>
    </w:rPr>
  </w:style>
  <w:style w:type="paragraph" w:customStyle="1" w:styleId="tx9000">
    <w:name w:val="tx9000"/>
    <w:rsid w:val="0071779A"/>
    <w:pPr>
      <w:widowControl w:val="0"/>
      <w:tabs>
        <w:tab w:val="left" w:pos="560"/>
        <w:tab w:val="left" w:pos="6400"/>
      </w:tabs>
      <w:jc w:val="both"/>
    </w:pPr>
    <w:rPr>
      <w:rFonts w:ascii="NewYork" w:hAnsi="NewYork"/>
      <w:snapToGrid w:val="0"/>
      <w:sz w:val="24"/>
      <w:lang w:eastAsia="en-US"/>
    </w:rPr>
  </w:style>
  <w:style w:type="table" w:styleId="TableGrid">
    <w:name w:val="Table Grid"/>
    <w:basedOn w:val="TableNormal"/>
    <w:rsid w:val="00717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dotpointsLeft0cmFirstline0cm">
    <w:name w:val="Style dot points + Left:  0 cm First line:  0 cm"/>
    <w:basedOn w:val="Normal"/>
    <w:rsid w:val="002D08E4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rsid w:val="00AC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ves\AppData\Local\Temp\Change%20Management%20Plan%20Template%20Oct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Change Management Plan Template Oct12.dotx</Template>
  <TotalTime>80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>Southern Cross University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creator>Anvesh Muttavarapu</dc:creator>
  <cp:lastModifiedBy>Aishwarya Busi</cp:lastModifiedBy>
  <cp:revision>69</cp:revision>
  <cp:lastPrinted>2009-04-05T22:36:00Z</cp:lastPrinted>
  <dcterms:created xsi:type="dcterms:W3CDTF">2016-11-29T21:24:00Z</dcterms:created>
  <dcterms:modified xsi:type="dcterms:W3CDTF">2016-11-29T22:48:00Z</dcterms:modified>
</cp:coreProperties>
</file>